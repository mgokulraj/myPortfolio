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534"/>
        <w:gridCol w:w="6286"/>
        <w:gridCol w:w="386"/>
        <w:gridCol w:w="590"/>
      </w:tblGrid>
      <w:tr w:rsidR="00F91753" w:rsidRPr="00320ECB" w14:paraId="5FD48508" w14:textId="77777777" w:rsidTr="0020578F">
        <w:trPr>
          <w:trHeight w:val="600"/>
          <w:jc w:val="center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B5ABA" w14:textId="77777777" w:rsidR="00F91753" w:rsidRPr="00173B36" w:rsidRDefault="00F91753" w:rsidP="00262B06"/>
        </w:tc>
      </w:tr>
      <w:tr w:rsidR="00173B36" w:rsidRPr="00320ECB" w14:paraId="0968DA88" w14:textId="77777777" w:rsidTr="0020578F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08095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1DDEB" w14:textId="77777777" w:rsidR="00F91753" w:rsidRPr="00173B36" w:rsidRDefault="00F91753" w:rsidP="00262B06"/>
        </w:tc>
        <w:tc>
          <w:tcPr>
            <w:tcW w:w="9820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B8213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386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9D67D" w14:textId="77777777" w:rsidR="00F91753" w:rsidRPr="00173B36" w:rsidRDefault="00F91753" w:rsidP="00262B06"/>
        </w:tc>
        <w:tc>
          <w:tcPr>
            <w:tcW w:w="590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4D1A" w14:textId="77777777" w:rsidR="00F91753" w:rsidRPr="00173B36" w:rsidRDefault="00F91753" w:rsidP="00262B06"/>
        </w:tc>
      </w:tr>
      <w:tr w:rsidR="00173B36" w:rsidRPr="00623079" w14:paraId="44E18441" w14:textId="77777777" w:rsidTr="0020578F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43F18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52B39" w14:textId="77777777" w:rsidR="00F91753" w:rsidRPr="00173B36" w:rsidRDefault="00F91753" w:rsidP="00262B06"/>
        </w:tc>
        <w:tc>
          <w:tcPr>
            <w:tcW w:w="982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9809B2" w14:textId="49F4C870" w:rsidR="00261E7B" w:rsidRPr="0051055C" w:rsidRDefault="00554F31" w:rsidP="00262B06">
            <w:pPr>
              <w:pStyle w:val="Title"/>
              <w:rPr>
                <w:rFonts w:ascii="Raleway" w:hAnsi="Raleway"/>
                <w:noProof/>
                <w:spacing w:val="80"/>
              </w:rPr>
            </w:pPr>
            <w:r w:rsidRPr="0051055C">
              <w:rPr>
                <w:rFonts w:ascii="Raleway" w:hAnsi="Raleway"/>
                <w:spacing w:val="80"/>
              </w:rPr>
              <w:t xml:space="preserve">Gokulraj </w:t>
            </w:r>
            <w:r w:rsidRPr="0051055C">
              <w:rPr>
                <w:rFonts w:ascii="Raleway" w:hAnsi="Raleway"/>
                <w:b/>
                <w:bCs/>
                <w:spacing w:val="80"/>
              </w:rPr>
              <w:t>Mariyappan</w:t>
            </w:r>
          </w:p>
          <w:p w14:paraId="4BB898ED" w14:textId="1CF562EB" w:rsidR="00B62B99" w:rsidRPr="00623079" w:rsidRDefault="00554F31" w:rsidP="00262B06">
            <w:pPr>
              <w:pStyle w:val="Subtitle"/>
              <w:rPr>
                <w:rFonts w:ascii="Lato" w:hAnsi="Lato"/>
                <w:b/>
                <w:bCs/>
                <w:spacing w:val="80"/>
                <w:lang w:val="en-IN"/>
              </w:rPr>
            </w:pPr>
            <w:r w:rsidRPr="00623079">
              <w:rPr>
                <w:rFonts w:ascii="Lato" w:hAnsi="Lato"/>
                <w:b/>
                <w:bCs/>
                <w:spacing w:val="80"/>
                <w:lang w:val="en-IN"/>
              </w:rPr>
              <w:t>FRONT</w:t>
            </w:r>
            <w:r w:rsidR="004249EE" w:rsidRPr="00623079">
              <w:rPr>
                <w:rFonts w:ascii="Lato" w:hAnsi="Lato"/>
                <w:b/>
                <w:bCs/>
                <w:spacing w:val="80"/>
                <w:lang w:val="en-IN"/>
              </w:rPr>
              <w:t xml:space="preserve"> </w:t>
            </w:r>
            <w:r w:rsidR="00623079" w:rsidRPr="00623079">
              <w:rPr>
                <w:rFonts w:ascii="Lato" w:hAnsi="Lato"/>
                <w:b/>
                <w:bCs/>
                <w:spacing w:val="80"/>
                <w:lang w:val="en-IN"/>
              </w:rPr>
              <w:t>–</w:t>
            </w:r>
            <w:r w:rsidR="004249EE" w:rsidRPr="00623079">
              <w:rPr>
                <w:rFonts w:ascii="Lato" w:hAnsi="Lato"/>
                <w:b/>
                <w:bCs/>
                <w:spacing w:val="80"/>
                <w:lang w:val="en-IN"/>
              </w:rPr>
              <w:t xml:space="preserve"> </w:t>
            </w:r>
            <w:r w:rsidRPr="00623079">
              <w:rPr>
                <w:rFonts w:ascii="Lato" w:hAnsi="Lato"/>
                <w:b/>
                <w:bCs/>
                <w:spacing w:val="80"/>
                <w:lang w:val="en-IN"/>
              </w:rPr>
              <w:t>END</w:t>
            </w:r>
            <w:r w:rsidR="00623079" w:rsidRPr="00623079">
              <w:rPr>
                <w:rFonts w:ascii="Lato" w:hAnsi="Lato"/>
                <w:b/>
                <w:bCs/>
                <w:spacing w:val="80"/>
                <w:lang w:val="en-IN"/>
              </w:rPr>
              <w:t xml:space="preserve"> </w:t>
            </w:r>
            <w:r w:rsidRPr="00623079">
              <w:rPr>
                <w:rFonts w:ascii="Lato" w:hAnsi="Lato"/>
                <w:b/>
                <w:bCs/>
                <w:spacing w:val="80"/>
                <w:lang w:val="en-IN"/>
              </w:rPr>
              <w:t>DEVELOPER</w:t>
            </w:r>
          </w:p>
        </w:tc>
        <w:tc>
          <w:tcPr>
            <w:tcW w:w="386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F9CD6" w14:textId="77777777" w:rsidR="00F91753" w:rsidRPr="00623079" w:rsidRDefault="00F91753" w:rsidP="00262B06">
            <w:pPr>
              <w:rPr>
                <w:lang w:val="en-IN"/>
              </w:rPr>
            </w:pPr>
          </w:p>
        </w:tc>
        <w:tc>
          <w:tcPr>
            <w:tcW w:w="590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05DF6" w14:textId="77777777" w:rsidR="00F91753" w:rsidRPr="00623079" w:rsidRDefault="00F91753" w:rsidP="00262B06">
            <w:pPr>
              <w:rPr>
                <w:lang w:val="en-IN"/>
              </w:rPr>
            </w:pPr>
          </w:p>
        </w:tc>
      </w:tr>
      <w:tr w:rsidR="00173B36" w:rsidRPr="00623079" w14:paraId="6BED25C2" w14:textId="77777777" w:rsidTr="0020578F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B7BF2" w14:textId="77777777" w:rsidR="004A4C74" w:rsidRPr="00623079" w:rsidRDefault="004A4C74" w:rsidP="00262B06">
            <w:pPr>
              <w:rPr>
                <w:lang w:val="en-IN"/>
              </w:rPr>
            </w:pPr>
          </w:p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EAD95" w14:textId="77777777" w:rsidR="004A4C74" w:rsidRPr="00623079" w:rsidRDefault="004A4C74" w:rsidP="00262B06">
            <w:pPr>
              <w:rPr>
                <w:lang w:val="en-IN"/>
              </w:rPr>
            </w:pPr>
          </w:p>
        </w:tc>
        <w:tc>
          <w:tcPr>
            <w:tcW w:w="9820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60F96" w14:textId="77777777" w:rsidR="004A4C74" w:rsidRPr="00623079" w:rsidRDefault="004A4C74" w:rsidP="00262B06">
            <w:pPr>
              <w:pStyle w:val="NoSpacing"/>
              <w:rPr>
                <w:lang w:val="en-IN"/>
              </w:rPr>
            </w:pPr>
          </w:p>
        </w:tc>
        <w:tc>
          <w:tcPr>
            <w:tcW w:w="386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0BAE5" w14:textId="77777777" w:rsidR="004A4C74" w:rsidRPr="00623079" w:rsidRDefault="004A4C74" w:rsidP="00262B06">
            <w:pPr>
              <w:rPr>
                <w:lang w:val="en-IN"/>
              </w:rPr>
            </w:pPr>
          </w:p>
        </w:tc>
        <w:tc>
          <w:tcPr>
            <w:tcW w:w="590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EAF05" w14:textId="77777777" w:rsidR="004A4C74" w:rsidRPr="00623079" w:rsidRDefault="004A4C74" w:rsidP="00262B06">
            <w:pPr>
              <w:rPr>
                <w:lang w:val="en-IN"/>
              </w:rPr>
            </w:pPr>
          </w:p>
        </w:tc>
      </w:tr>
      <w:tr w:rsidR="00F91753" w:rsidRPr="00623079" w14:paraId="250E96FE" w14:textId="77777777" w:rsidTr="00FF5D5C">
        <w:trPr>
          <w:trHeight w:val="68"/>
          <w:jc w:val="center"/>
        </w:trPr>
        <w:tc>
          <w:tcPr>
            <w:tcW w:w="11642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E869B" w14:textId="77777777" w:rsidR="00F91753" w:rsidRPr="00623079" w:rsidRDefault="00F91753" w:rsidP="00262B06">
            <w:pPr>
              <w:rPr>
                <w:lang w:val="en-IN"/>
              </w:rPr>
            </w:pPr>
          </w:p>
        </w:tc>
      </w:tr>
      <w:tr w:rsidR="00686284" w:rsidRPr="00320ECB" w14:paraId="05AF67B0" w14:textId="77777777" w:rsidTr="0020578F">
        <w:trPr>
          <w:trHeight w:val="1215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03FE26728FB741F0BFE21B7C6AE7BF77"/>
              </w:placeholder>
              <w:temporary/>
              <w:showingPlcHdr/>
              <w15:appearance w15:val="hidden"/>
            </w:sdtPr>
            <w:sdtEndPr/>
            <w:sdtContent>
              <w:p w14:paraId="3BC347F8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4DACC9B0" w14:textId="2D9248B9" w:rsidR="003E1692" w:rsidRPr="00173B36" w:rsidRDefault="006A1D7D" w:rsidP="00262B0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978820" wp14:editId="21149484">
                      <wp:extent cx="521970" cy="635"/>
                      <wp:effectExtent l="0" t="0" r="11430" b="18415"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F33950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8C2418C" w14:textId="537DBE55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09FD112A" wp14:editId="4C8834B9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0470C0"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 xml:space="preserve">+44 </w:t>
            </w:r>
            <w:r w:rsidR="00554F31"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7587345567</w:t>
            </w:r>
          </w:p>
          <w:p w14:paraId="38571026" w14:textId="2A1644D9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EBA8E9B" wp14:editId="75FD9B75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554F31"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mgokulraj.uk@gmail.com</w:t>
            </w:r>
          </w:p>
          <w:p w14:paraId="7F1364DB" w14:textId="4BC8413E" w:rsidR="00686284" w:rsidRPr="00554F31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D41DED4" wp14:editId="170E16E2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54F31">
              <w:rPr>
                <w:lang w:val="fr-FR"/>
              </w:rPr>
              <w:t xml:space="preserve"> </w:t>
            </w:r>
            <w:r w:rsidR="00554F31"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https://gokulraj.netlify.app/</w:t>
            </w:r>
          </w:p>
        </w:tc>
        <w:tc>
          <w:tcPr>
            <w:tcW w:w="726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7C9EC0FF130A44E89DFF540A100BE5DC"/>
              </w:placeholder>
              <w:temporary/>
              <w:showingPlcHdr/>
              <w15:appearance w15:val="hidden"/>
            </w:sdtPr>
            <w:sdtEndPr/>
            <w:sdtContent>
              <w:p w14:paraId="26112AB5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7BA0330C" w14:textId="1370AD51" w:rsidR="003E1692" w:rsidRPr="00173B36" w:rsidRDefault="006A1D7D" w:rsidP="00262B0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380BE3" wp14:editId="6F57B968">
                      <wp:extent cx="521970" cy="635"/>
                      <wp:effectExtent l="0" t="0" r="11430" b="18415"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522854" id="Straight Connector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0EC42F4" w14:textId="77777777" w:rsidR="00554F31" w:rsidRPr="00623079" w:rsidRDefault="00554F31" w:rsidP="00554F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Enthusiastic individual with 8+ years of experience in an IT</w:t>
            </w:r>
          </w:p>
          <w:p w14:paraId="4BD356A2" w14:textId="5AC2477D" w:rsidR="00686284" w:rsidRPr="00173B36" w:rsidRDefault="00554F31" w:rsidP="0020578F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infrastructure environment, changed my career as 'self-taught' web developer with the help of online courses and building individual projects seeking front-end developer role with 1+ years of experience in my previous company.</w:t>
            </w:r>
          </w:p>
        </w:tc>
      </w:tr>
      <w:tr w:rsidR="00F716E1" w:rsidRPr="00320ECB" w14:paraId="59065823" w14:textId="77777777" w:rsidTr="0020578F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A0FBCFF7B84E44EE80C7259C4FAFADBF"/>
              </w:placeholder>
              <w:temporary/>
              <w:showingPlcHdr/>
              <w15:appearance w15:val="hidden"/>
            </w:sdtPr>
            <w:sdtEndPr/>
            <w:sdtContent>
              <w:p w14:paraId="35296E74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17F35BB" w14:textId="63A1218E" w:rsidR="00F53B71" w:rsidRPr="00173B36" w:rsidRDefault="006A1D7D" w:rsidP="00262B0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7C2E01" wp14:editId="4335022C">
                      <wp:extent cx="521970" cy="635"/>
                      <wp:effectExtent l="0" t="0" r="11430" b="18415"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2B3AC0" id="Straight Connector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BCF5163" w14:textId="77777777" w:rsidR="00F716E1" w:rsidRDefault="0020578F" w:rsidP="0020578F">
            <w:pPr>
              <w:pStyle w:val="ListParagraph"/>
            </w:pPr>
            <w:r>
              <w:t>HTML5, CSS3</w:t>
            </w:r>
          </w:p>
          <w:p w14:paraId="40D42A0B" w14:textId="77777777" w:rsidR="0020578F" w:rsidRDefault="0020578F" w:rsidP="0020578F">
            <w:pPr>
              <w:pStyle w:val="ListParagraph"/>
            </w:pPr>
            <w:r>
              <w:t>javascript</w:t>
            </w:r>
          </w:p>
          <w:p w14:paraId="19E011BC" w14:textId="77777777" w:rsidR="0020578F" w:rsidRDefault="0020578F" w:rsidP="0020578F">
            <w:pPr>
              <w:pStyle w:val="ListParagraph"/>
            </w:pPr>
            <w:r>
              <w:t>React js</w:t>
            </w:r>
          </w:p>
          <w:p w14:paraId="4A87510A" w14:textId="77777777" w:rsidR="0020578F" w:rsidRDefault="0020578F" w:rsidP="0020578F">
            <w:pPr>
              <w:pStyle w:val="ListParagraph"/>
            </w:pPr>
            <w:r>
              <w:t>tailwind css</w:t>
            </w:r>
          </w:p>
          <w:p w14:paraId="3DE8B076" w14:textId="77777777" w:rsidR="0020578F" w:rsidRDefault="0020578F" w:rsidP="0020578F">
            <w:pPr>
              <w:pStyle w:val="ListParagraph"/>
            </w:pPr>
            <w:r>
              <w:t>git, github</w:t>
            </w:r>
          </w:p>
          <w:p w14:paraId="36AE6C24" w14:textId="77777777" w:rsidR="0020578F" w:rsidRDefault="0020578F" w:rsidP="0020578F">
            <w:pPr>
              <w:pStyle w:val="ListParagraph"/>
            </w:pPr>
            <w:r>
              <w:t>windows server</w:t>
            </w:r>
          </w:p>
          <w:p w14:paraId="7028D6A3" w14:textId="77777777" w:rsidR="0020578F" w:rsidRDefault="0020578F" w:rsidP="0020578F">
            <w:pPr>
              <w:pStyle w:val="ListParagraph"/>
            </w:pPr>
            <w:r>
              <w:t>vmware</w:t>
            </w:r>
          </w:p>
          <w:p w14:paraId="3F4F617B" w14:textId="0DE14703" w:rsidR="0020578F" w:rsidRPr="00173B36" w:rsidRDefault="0020578F" w:rsidP="0020578F">
            <w:pPr>
              <w:pStyle w:val="ListParagraph"/>
            </w:pPr>
            <w:r>
              <w:t>azure iaas</w:t>
            </w:r>
          </w:p>
        </w:tc>
        <w:tc>
          <w:tcPr>
            <w:tcW w:w="7262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E061CA0F60F743268764A7E33DE9C945"/>
              </w:placeholder>
              <w:temporary/>
              <w:showingPlcHdr/>
              <w15:appearance w15:val="hidden"/>
            </w:sdtPr>
            <w:sdtEndPr/>
            <w:sdtContent>
              <w:p w14:paraId="635B8226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489CDD2C" w14:textId="314EF2C6" w:rsidR="00F53B71" w:rsidRPr="00173B36" w:rsidRDefault="006A1D7D" w:rsidP="00262B0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C00134" wp14:editId="31C36D90">
                      <wp:extent cx="521970" cy="635"/>
                      <wp:effectExtent l="0" t="0" r="11430" b="18415"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DAA70A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8CC01D5" w14:textId="3A77C6FC" w:rsidR="00E0147F" w:rsidRDefault="0020578F" w:rsidP="007D7AD8">
            <w:pPr>
              <w:pStyle w:val="Heading2"/>
              <w:contextualSpacing/>
            </w:pPr>
            <w:r w:rsidRPr="00D00674">
              <w:rPr>
                <w:b/>
                <w:bCs/>
              </w:rPr>
              <w:t>Technical Specialist</w:t>
            </w:r>
            <w:r>
              <w:t xml:space="preserve"> </w:t>
            </w:r>
          </w:p>
          <w:p w14:paraId="3141380F" w14:textId="716F4909" w:rsidR="007D7AD8" w:rsidRPr="007D7AD8" w:rsidRDefault="0020578F" w:rsidP="007D7AD8">
            <w:pPr>
              <w:pStyle w:val="Heading2"/>
              <w:contextualSpacing/>
              <w:rPr>
                <w:i/>
                <w:iCs/>
                <w:sz w:val="22"/>
                <w:szCs w:val="22"/>
              </w:rPr>
            </w:pPr>
            <w:r>
              <w:t>HCL Technologies</w:t>
            </w:r>
            <w:r w:rsidR="00AF3539">
              <w:t>, India</w:t>
            </w:r>
            <w:r w:rsidR="007D7AD8">
              <w:t xml:space="preserve">                        </w:t>
            </w:r>
            <w:r w:rsidRPr="00D00674">
              <w:rPr>
                <w:i/>
                <w:iCs/>
                <w:sz w:val="22"/>
                <w:szCs w:val="22"/>
              </w:rPr>
              <w:t>April 2021 – April 2022</w:t>
            </w:r>
          </w:p>
          <w:p w14:paraId="7319B352" w14:textId="3383E2B2" w:rsidR="00881402" w:rsidRPr="007D7AD8" w:rsidRDefault="00881402" w:rsidP="007D7AD8">
            <w:pPr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515BE56D" w14:textId="73C20EF3" w:rsidR="00BE6B63" w:rsidRPr="00623079" w:rsidRDefault="00BE6B63" w:rsidP="00BE6B6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 for dynamic and multi-browser compatible pages using HTML, CSS, React JS and JavaScript</w:t>
            </w:r>
          </w:p>
          <w:p w14:paraId="0CD83098" w14:textId="3C5D69AF" w:rsidR="00282A56" w:rsidRPr="00623079" w:rsidRDefault="00282A56" w:rsidP="00282A5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Developed a web app for show casing the data fetched from API based on the user search.</w:t>
            </w:r>
          </w:p>
          <w:p w14:paraId="66AC3DF5" w14:textId="447FF442" w:rsidR="00BE6B63" w:rsidRPr="00623079" w:rsidRDefault="00BE6B63" w:rsidP="00BE6B6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Involved in complete Life Cycle including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nalysis,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esign and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evelopment.</w:t>
            </w:r>
          </w:p>
          <w:p w14:paraId="3C218925" w14:textId="5E9AA42C" w:rsidR="00282A56" w:rsidRPr="00623079" w:rsidRDefault="00282A56" w:rsidP="00282A5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Implemented signup and login pages using html and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JavaScript based on customer advise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. </w:t>
            </w:r>
          </w:p>
          <w:p w14:paraId="635A10C4" w14:textId="005D4AB0" w:rsidR="00D8158C" w:rsidRPr="00623079" w:rsidRDefault="00D8158C" w:rsidP="008814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M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aximized use of events and promises in </w:t>
            </w:r>
            <w:r w:rsidR="003B5DEE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ES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6 and react for application control flow.</w:t>
            </w:r>
          </w:p>
          <w:p w14:paraId="1F1272CB" w14:textId="06F44A2F" w:rsidR="00282A56" w:rsidRPr="00623079" w:rsidRDefault="00881402" w:rsidP="00D815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Developed a module using fetch API concept with async and</w:t>
            </w:r>
            <w:r w:rsidR="0020578F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await feature.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</w:p>
          <w:p w14:paraId="5853E301" w14:textId="77777777" w:rsidR="00452EDA" w:rsidRPr="00623079" w:rsidRDefault="00881402" w:rsidP="008814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In addition, capture and implement designs created by the UI</w:t>
            </w:r>
            <w:r w:rsidR="0020578F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team, add new functionality, enhancements and improvements</w:t>
            </w:r>
            <w:r w:rsidR="0020578F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on the overall website aesthetic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. </w:t>
            </w:r>
          </w:p>
          <w:p w14:paraId="60F1E95B" w14:textId="04DD7BAC" w:rsidR="00881402" w:rsidRPr="00623079" w:rsidRDefault="00881402" w:rsidP="008814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Proficient in manipulating properties and methods of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document objects and modifying attributes and values via the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dom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. </w:t>
            </w:r>
          </w:p>
          <w:p w14:paraId="3FDE32B3" w14:textId="2447D50E" w:rsidR="008B5343" w:rsidRPr="00623079" w:rsidRDefault="008B5343" w:rsidP="008814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P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roficient in programming JavaScript data capture and event handling methods via the DOM event model.</w:t>
            </w:r>
          </w:p>
          <w:p w14:paraId="72C53E31" w14:textId="17EF5EC2" w:rsidR="008B5343" w:rsidRPr="00623079" w:rsidRDefault="00D8158C" w:rsidP="008814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Worked with babel and package for compiling and bundling the project</w:t>
            </w:r>
          </w:p>
          <w:p w14:paraId="6F5EE1D7" w14:textId="51AB23FA" w:rsidR="008B5343" w:rsidRPr="00623079" w:rsidRDefault="00D8158C" w:rsidP="008814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Worked with AXIOS, promised based HTTP client for the browser.</w:t>
            </w:r>
          </w:p>
          <w:p w14:paraId="328E8052" w14:textId="3D151A28" w:rsidR="002D745A" w:rsidRDefault="002D745A" w:rsidP="00BE6B6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D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eveloped a module in JavaScript using ES6 features such as template literals, arrow function, de-structuring assignment etc.</w:t>
            </w:r>
            <w:r w:rsidRPr="00881402"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 xml:space="preserve"> </w:t>
            </w:r>
          </w:p>
          <w:p w14:paraId="68AD3CE7" w14:textId="1637DB0F" w:rsidR="00623079" w:rsidRPr="00BE6B63" w:rsidRDefault="00C305BA" w:rsidP="00BE6B6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  <w:r>
              <w:rPr>
                <w:rFonts w:ascii="Montserrat-Regular" w:hAnsi="Montserrat-Regular" w:cs="Montserrat-Regular"/>
                <w:caps w:val="0"/>
                <w:color w:val="212529"/>
                <w:sz w:val="21"/>
                <w:szCs w:val="21"/>
                <w:lang w:val="en-IN"/>
              </w:rPr>
              <w:t>Involved in using GIT and GIT HUB, for project management and version management.</w:t>
            </w:r>
          </w:p>
        </w:tc>
      </w:tr>
      <w:tr w:rsidR="002F5FE2" w:rsidRPr="00320ECB" w14:paraId="383DFABB" w14:textId="77777777" w:rsidTr="0020578F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17E4FEC23B0249B4906B17BD27D17826"/>
              </w:placeholder>
              <w:temporary/>
              <w:showingPlcHdr/>
              <w15:appearance w15:val="hidden"/>
            </w:sdtPr>
            <w:sdtContent>
              <w:p w14:paraId="52ED4402" w14:textId="77777777" w:rsidR="002F5FE2" w:rsidRPr="00173B36" w:rsidRDefault="002F5FE2" w:rsidP="002F5FE2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7356DD1C" w14:textId="77777777" w:rsidR="002F5FE2" w:rsidRPr="00173B36" w:rsidRDefault="002F5FE2" w:rsidP="002F5FE2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466F53" wp14:editId="5029B09F">
                      <wp:extent cx="521970" cy="635"/>
                      <wp:effectExtent l="0" t="0" r="11430" b="18415"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05739E" id="Straight Connector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66D79F3" w14:textId="77777777" w:rsidR="002F5FE2" w:rsidRPr="00173B36" w:rsidRDefault="002F5FE2" w:rsidP="002F5FE2">
            <w:pPr>
              <w:pStyle w:val="Heading2"/>
            </w:pPr>
            <w:r>
              <w:t>Master of Computer Application</w:t>
            </w:r>
          </w:p>
          <w:p w14:paraId="1A836B36" w14:textId="3D467CFB" w:rsidR="002F5FE2" w:rsidRPr="002F5FE2" w:rsidRDefault="002F5FE2" w:rsidP="002F5FE2">
            <w:pPr>
              <w:pStyle w:val="Date"/>
              <w:rPr>
                <w:rFonts w:ascii="Montserrat" w:hAnsi="Montserrat"/>
              </w:rPr>
            </w:pPr>
            <w:r w:rsidRPr="002B7943">
              <w:rPr>
                <w:rFonts w:ascii="Montserrat" w:hAnsi="Montserrat"/>
              </w:rPr>
              <w:t>2007-2010, Chennai, India</w:t>
            </w:r>
          </w:p>
        </w:tc>
        <w:tc>
          <w:tcPr>
            <w:tcW w:w="7262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EB4C6DE" w14:textId="77777777" w:rsidR="002F5FE2" w:rsidRPr="00173B36" w:rsidRDefault="002F5FE2" w:rsidP="00262B06"/>
        </w:tc>
      </w:tr>
      <w:tr w:rsidR="00F716E1" w:rsidRPr="00320ECB" w14:paraId="047C4AB1" w14:textId="77777777" w:rsidTr="0020578F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31FE786F" w14:textId="529C2835" w:rsidR="00340555" w:rsidRDefault="00340555" w:rsidP="00340555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4C4C4C" w:themeColor="background2" w:themeShade="BF"/>
                <w:sz w:val="18"/>
                <w:szCs w:val="18"/>
              </w:rPr>
            </w:pPr>
            <w:r>
              <w:t>certification</w:t>
            </w:r>
          </w:p>
          <w:p w14:paraId="2365E733" w14:textId="77777777" w:rsidR="00340555" w:rsidRDefault="00340555" w:rsidP="00340555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8496DF" wp14:editId="359CD642">
                      <wp:extent cx="521970" cy="635"/>
                      <wp:effectExtent l="0" t="0" r="11430" b="18415"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DA086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7635B22" w14:textId="0456DFA6" w:rsidR="00340555" w:rsidRDefault="000E5E91" w:rsidP="00340555">
            <w:pPr>
              <w:pStyle w:val="Heading2"/>
            </w:pPr>
            <w:r>
              <w:t>JavaScript Algorithms and Data Structures</w:t>
            </w:r>
          </w:p>
          <w:p w14:paraId="64C7DBB6" w14:textId="169A641F" w:rsidR="00340555" w:rsidRPr="005A7B16" w:rsidRDefault="000E5E91" w:rsidP="00AF3539">
            <w:pPr>
              <w:rPr>
                <w:rFonts w:ascii="Montserrat" w:hAnsi="Montserrat"/>
                <w:color w:val="5F483E" w:themeColor="accent4" w:themeShade="BF"/>
              </w:rPr>
            </w:pPr>
            <w:r w:rsidRPr="000E5E91">
              <w:rPr>
                <w:rFonts w:ascii="Montserrat" w:hAnsi="Montserrat"/>
                <w:color w:val="5F483E" w:themeColor="accent4" w:themeShade="BF"/>
              </w:rPr>
              <w:t>freeCodeCamp</w:t>
            </w:r>
            <w:r>
              <w:rPr>
                <w:rFonts w:ascii="Montserrat" w:hAnsi="Montserrat"/>
                <w:color w:val="5F483E" w:themeColor="accent4" w:themeShade="BF"/>
              </w:rPr>
              <w:t>, Nov 2022</w:t>
            </w:r>
          </w:p>
        </w:tc>
        <w:tc>
          <w:tcPr>
            <w:tcW w:w="7262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244CD13" w14:textId="77777777" w:rsidR="00F716E1" w:rsidRPr="00173B36" w:rsidRDefault="00F716E1" w:rsidP="00262B06"/>
        </w:tc>
      </w:tr>
    </w:tbl>
    <w:p w14:paraId="2F4A1449" w14:textId="0226E562" w:rsidR="00535F87" w:rsidRDefault="00535F87" w:rsidP="00262B06">
      <w:pPr>
        <w:spacing w:before="0" w:after="0"/>
      </w:pPr>
    </w:p>
    <w:tbl>
      <w:tblPr>
        <w:tblW w:w="500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238"/>
        <w:gridCol w:w="7404"/>
      </w:tblGrid>
      <w:tr w:rsidR="00AF3539" w:rsidRPr="00320ECB" w14:paraId="225011B0" w14:textId="77777777" w:rsidTr="003D730B">
        <w:trPr>
          <w:trHeight w:val="1932"/>
          <w:jc w:val="center"/>
        </w:trPr>
        <w:tc>
          <w:tcPr>
            <w:tcW w:w="4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67CBB1CA" w14:textId="649160B1" w:rsidR="00AE6378" w:rsidRPr="00173B36" w:rsidRDefault="00240CB9">
            <w:pPr>
              <w:pStyle w:val="Heading1"/>
            </w:pPr>
            <w:r>
              <w:lastRenderedPageBreak/>
              <w:t>Courses</w:t>
            </w:r>
          </w:p>
          <w:p w14:paraId="7161EA24" w14:textId="16BC8189" w:rsidR="00AE6378" w:rsidRDefault="006A1D7D" w:rsidP="00240CB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446D55" wp14:editId="6B257313">
                      <wp:extent cx="521970" cy="635"/>
                      <wp:effectExtent l="0" t="0" r="11430" b="18415"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1EE070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E6EEDCF" w14:textId="77777777" w:rsidR="00240CB9" w:rsidRDefault="00240CB9" w:rsidP="00240CB9">
            <w:pPr>
              <w:pStyle w:val="NoSpacing"/>
            </w:pPr>
          </w:p>
          <w:p w14:paraId="4C93B987" w14:textId="25B641B4" w:rsidR="006F1FC8" w:rsidRDefault="00240CB9" w:rsidP="00240CB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  <w:r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 xml:space="preserve">The Complete JavaScript Course </w:t>
            </w:r>
            <w:r w:rsidR="008D0040"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2</w:t>
            </w:r>
            <w:r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022: From Zero to Expert!</w:t>
            </w:r>
          </w:p>
          <w:p w14:paraId="3DEEA81F" w14:textId="77777777" w:rsidR="00240CB9" w:rsidRDefault="00240CB9" w:rsidP="00240CB9">
            <w:pPr>
              <w:pStyle w:val="NoSpacing"/>
              <w:jc w:val="right"/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</w:pPr>
            <w:r w:rsidRPr="00240CB9"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  <w:t>udemy.com</w:t>
            </w:r>
          </w:p>
          <w:p w14:paraId="32D82BD1" w14:textId="77777777" w:rsidR="00240CB9" w:rsidRDefault="00240CB9" w:rsidP="00240CB9">
            <w:pPr>
              <w:pStyle w:val="NoSpacing"/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</w:pPr>
          </w:p>
          <w:p w14:paraId="73A70E46" w14:textId="7FE4652B" w:rsidR="00240CB9" w:rsidRDefault="00240CB9" w:rsidP="00240CB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  <w:r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Build Responsive Real- world Websites with HTML and CSS</w:t>
            </w:r>
          </w:p>
          <w:p w14:paraId="780A231F" w14:textId="77777777" w:rsidR="006F1FC8" w:rsidRDefault="006F1FC8" w:rsidP="00240CB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4B0C7F16" w14:textId="79F38C82" w:rsidR="00240CB9" w:rsidRDefault="00240CB9" w:rsidP="00240CB9">
            <w:pPr>
              <w:pStyle w:val="NoSpacing"/>
              <w:jc w:val="right"/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</w:pPr>
            <w:r w:rsidRPr="00240CB9"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  <w:t>udemy.com</w:t>
            </w:r>
          </w:p>
          <w:p w14:paraId="0F626286" w14:textId="77777777" w:rsidR="00240CB9" w:rsidRDefault="00240CB9" w:rsidP="00240CB9">
            <w:pPr>
              <w:pStyle w:val="NoSpacing"/>
              <w:jc w:val="right"/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</w:pPr>
          </w:p>
          <w:p w14:paraId="7629AD6C" w14:textId="37F249E2" w:rsidR="00240CB9" w:rsidRDefault="00240CB9" w:rsidP="00240CB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  <w:r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  <w:t>React - The Complete Guide (incl Hooks, React Router)</w:t>
            </w:r>
          </w:p>
          <w:p w14:paraId="6509330C" w14:textId="77777777" w:rsidR="006F1FC8" w:rsidRDefault="006F1FC8" w:rsidP="00240CB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35EB828B" w14:textId="37EF04A7" w:rsidR="00240CB9" w:rsidRPr="00240CB9" w:rsidRDefault="00240CB9" w:rsidP="009B3DBE">
            <w:pPr>
              <w:pStyle w:val="NoSpacing"/>
              <w:jc w:val="right"/>
              <w:rPr>
                <w:i/>
                <w:iCs/>
              </w:rPr>
            </w:pPr>
            <w:r w:rsidRPr="00240CB9"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  <w:t>udemy.com</w:t>
            </w:r>
          </w:p>
        </w:tc>
        <w:tc>
          <w:tcPr>
            <w:tcW w:w="740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EA17D1" w14:textId="77777777" w:rsidR="008B5343" w:rsidRDefault="008B5343" w:rsidP="008B5343">
            <w:pPr>
              <w:pStyle w:val="Heading2"/>
              <w:contextualSpacing/>
            </w:pPr>
            <w:r w:rsidRPr="00D00674">
              <w:rPr>
                <w:b/>
                <w:bCs/>
              </w:rPr>
              <w:t>Sr. System Engineer</w:t>
            </w:r>
            <w:r>
              <w:t xml:space="preserve"> </w:t>
            </w:r>
          </w:p>
          <w:p w14:paraId="4BC8D00F" w14:textId="4E3C6B71" w:rsidR="00645D5C" w:rsidRPr="00645D5C" w:rsidRDefault="008B5343" w:rsidP="00645D5C">
            <w:pPr>
              <w:pStyle w:val="Heading2"/>
              <w:contextualSpacing/>
              <w:rPr>
                <w:i/>
                <w:iCs/>
                <w:sz w:val="22"/>
                <w:szCs w:val="22"/>
              </w:rPr>
            </w:pPr>
            <w:r>
              <w:t>TechMahindra, India</w:t>
            </w:r>
            <w:r w:rsidR="00645D5C">
              <w:t xml:space="preserve">                                </w:t>
            </w:r>
            <w:r w:rsidRPr="00D00674">
              <w:rPr>
                <w:i/>
                <w:iCs/>
                <w:sz w:val="22"/>
                <w:szCs w:val="22"/>
              </w:rPr>
              <w:t>May 2018 – April 2021</w:t>
            </w:r>
          </w:p>
          <w:p w14:paraId="291DB397" w14:textId="7065247F" w:rsidR="008B5343" w:rsidRPr="00645D5C" w:rsidRDefault="008B5343" w:rsidP="00645D5C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514BFB0A" w14:textId="473BCDE6" w:rsidR="00645D5C" w:rsidRPr="00623079" w:rsidRDefault="00645D5C" w:rsidP="00645D5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Administration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and maintenance of more than 2 individual VMware infrastructure with different versions- 6.5 and 6.7, Including. 500 VMs, 50 ESXi host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.</w:t>
            </w:r>
          </w:p>
          <w:p w14:paraId="737F825E" w14:textId="02C0F986" w:rsidR="008B5343" w:rsidRPr="00623079" w:rsidRDefault="00645D5C" w:rsidP="008B534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 for i</w:t>
            </w:r>
            <w:r w:rsidR="008B5343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nstalling, configuring, and managing virtual infrastructure ESXi, vCenter server (6.5, 6.0 &amp; 5.5).</w:t>
            </w:r>
            <w:r w:rsidR="008B5343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</w:p>
          <w:p w14:paraId="7AB4AA09" w14:textId="4E464241" w:rsidR="008B5343" w:rsidRPr="00623079" w:rsidRDefault="002D745A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 for configuring</w:t>
            </w:r>
            <w:r w:rsidR="008B5343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DRS, HA for ESXi clusters to avoid unexpected</w:t>
            </w:r>
            <w:r w:rsidR="008B5343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="008B5343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downtime of servers &amp; achieved the same</w:t>
            </w:r>
            <w:r w:rsidR="008B5343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.</w:t>
            </w:r>
          </w:p>
          <w:p w14:paraId="4775567E" w14:textId="171EFF90" w:rsidR="00E0147F" w:rsidRPr="00623079" w:rsidRDefault="002D745A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 for</w:t>
            </w:r>
            <w:r w:rsidR="00E0147F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managing virtual machines, vMotion, DRS, HA, FT and</w:t>
            </w:r>
            <w:r w:rsidR="00E0147F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="00E0147F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troubleshooting virtual machine issues</w:t>
            </w:r>
            <w:r w:rsidR="00E0147F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.</w:t>
            </w:r>
          </w:p>
          <w:p w14:paraId="3313BC54" w14:textId="413C7585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Good experience on converting physical to virtual (p2v), virtual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to virtual (v2v)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. </w:t>
            </w:r>
          </w:p>
          <w:p w14:paraId="2996487E" w14:textId="07759BAB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Achieved VM migration project from one dc to </w:t>
            </w:r>
            <w:r w:rsidR="0050209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another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DCs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with in the </w:t>
            </w:r>
            <w:r w:rsidR="00E2612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provided timeline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.</w:t>
            </w:r>
          </w:p>
          <w:p w14:paraId="0427A24B" w14:textId="352078C2" w:rsidR="00E26129" w:rsidRPr="00623079" w:rsidRDefault="004249EE" w:rsidP="00E2612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 for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virtual machine and compute instances: create,</w:t>
            </w:r>
            <w:r w:rsidR="00AF3539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edit, delete the VMs in both arm model and PowerShell</w:t>
            </w:r>
            <w:r w:rsidR="00AF3539"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.</w:t>
            </w:r>
          </w:p>
          <w:p w14:paraId="39C575C8" w14:textId="20991993" w:rsidR="00E26129" w:rsidRPr="00623079" w:rsidRDefault="00E26129" w:rsidP="00E2612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Independently managed the servers patching and fixing security vulnerabilities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on quarterly basis.</w:t>
            </w:r>
          </w:p>
          <w:p w14:paraId="4EA833BC" w14:textId="494F5F8A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Experience</w:t>
            </w:r>
            <w:r w:rsidR="004249EE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on creating VNET, subnet, gateway subnet, VNET to VNET, </w:t>
            </w:r>
            <w:r w:rsidR="00CF53AF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VM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scale set and auto scaling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.</w:t>
            </w:r>
          </w:p>
          <w:p w14:paraId="0E4375FE" w14:textId="36A57058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Creating custom images for windows server with requisite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s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oftware and building virtual machine</w:t>
            </w:r>
          </w:p>
          <w:p w14:paraId="7BD5354A" w14:textId="055A5F95" w:rsidR="008B5343" w:rsidRPr="00623079" w:rsidRDefault="008B5343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Create recovery service vault for azure backup and restore.</w:t>
            </w:r>
          </w:p>
          <w:p w14:paraId="3D6A50D1" w14:textId="0458BB62" w:rsidR="008B5343" w:rsidRPr="00623079" w:rsidRDefault="004249EE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Participated on P1 incident calls with client and troubleshooted the issues with in SLA.</w:t>
            </w:r>
            <w:r w:rsidR="008B5343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</w:t>
            </w:r>
          </w:p>
          <w:p w14:paraId="32AB425C" w14:textId="5B4BC291" w:rsidR="008B5343" w:rsidRPr="00623079" w:rsidRDefault="00502094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Achieved the higher application performance by upgrading vCenter server from 6.5 to 6.7.</w:t>
            </w:r>
          </w:p>
          <w:p w14:paraId="0226B0B1" w14:textId="52BA1E12" w:rsidR="008B5343" w:rsidRPr="00623079" w:rsidRDefault="00CF53AF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 for managing the entire infrastructure alerts and reports by creating and updating the PowerShell script.</w:t>
            </w:r>
          </w:p>
          <w:p w14:paraId="4EBFE2C7" w14:textId="0AD209BB" w:rsidR="008B5343" w:rsidRPr="00623079" w:rsidRDefault="00CF53AF" w:rsidP="008B53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Identifies and resolves technical issues, researches and recommends effective solutions.</w:t>
            </w:r>
          </w:p>
          <w:p w14:paraId="3868A45D" w14:textId="48BCB5B4" w:rsidR="00AE6378" w:rsidRPr="00173B36" w:rsidRDefault="006A1D7D" w:rsidP="008B5343">
            <w:pPr>
              <w:pStyle w:val="NoSpacing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51909C" wp14:editId="6B737E2F">
                      <wp:extent cx="3968750" cy="635"/>
                      <wp:effectExtent l="0" t="0" r="12700" b="18415"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68750" cy="635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113B5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" strokecolor="#718eb5 [3206]" strokeweight=".28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D0B9697" w14:textId="109CCEF6" w:rsidR="00B74739" w:rsidRDefault="00AF3539">
            <w:pPr>
              <w:pStyle w:val="Heading2"/>
            </w:pPr>
            <w:r w:rsidRPr="00D00674">
              <w:rPr>
                <w:b/>
                <w:bCs/>
              </w:rPr>
              <w:t>IT Support</w:t>
            </w:r>
            <w:r w:rsidR="00AE6378" w:rsidRPr="00D00674">
              <w:rPr>
                <w:b/>
                <w:bCs/>
              </w:rPr>
              <w:t xml:space="preserve"> Engineer</w:t>
            </w:r>
            <w:r w:rsidR="00AE6378">
              <w:t xml:space="preserve"> </w:t>
            </w:r>
          </w:p>
          <w:p w14:paraId="52F8AB8F" w14:textId="69A58780" w:rsidR="00AE6378" w:rsidRPr="00D00674" w:rsidRDefault="00AF3539" w:rsidP="00645D5C">
            <w:pPr>
              <w:pStyle w:val="Heading2"/>
              <w:rPr>
                <w:i/>
                <w:iCs/>
                <w:sz w:val="22"/>
                <w:szCs w:val="22"/>
              </w:rPr>
            </w:pPr>
            <w:r>
              <w:t>TalentPro HR Pvt. Ltd, India</w:t>
            </w:r>
            <w:r w:rsidR="00645D5C">
              <w:t xml:space="preserve">                     </w:t>
            </w:r>
            <w:r w:rsidRPr="00D00674">
              <w:rPr>
                <w:i/>
                <w:iCs/>
                <w:sz w:val="22"/>
                <w:szCs w:val="22"/>
              </w:rPr>
              <w:t>Nov</w:t>
            </w:r>
            <w:r w:rsidR="00AE6378" w:rsidRPr="00D00674">
              <w:rPr>
                <w:i/>
                <w:iCs/>
                <w:sz w:val="22"/>
                <w:szCs w:val="22"/>
              </w:rPr>
              <w:t xml:space="preserve"> 201</w:t>
            </w:r>
            <w:r w:rsidRPr="00D00674">
              <w:rPr>
                <w:i/>
                <w:iCs/>
                <w:sz w:val="22"/>
                <w:szCs w:val="22"/>
              </w:rPr>
              <w:t>6</w:t>
            </w:r>
            <w:r w:rsidR="00AE6378" w:rsidRPr="00D00674">
              <w:rPr>
                <w:i/>
                <w:iCs/>
                <w:sz w:val="22"/>
                <w:szCs w:val="22"/>
              </w:rPr>
              <w:t xml:space="preserve"> – </w:t>
            </w:r>
            <w:r w:rsidRPr="00D00674">
              <w:rPr>
                <w:i/>
                <w:iCs/>
                <w:sz w:val="22"/>
                <w:szCs w:val="22"/>
              </w:rPr>
              <w:t>Nov</w:t>
            </w:r>
            <w:r w:rsidR="00AE6378" w:rsidRPr="00D00674">
              <w:rPr>
                <w:i/>
                <w:iCs/>
                <w:sz w:val="22"/>
                <w:szCs w:val="22"/>
              </w:rPr>
              <w:t xml:space="preserve"> 20</w:t>
            </w:r>
            <w:r w:rsidRPr="00D00674">
              <w:rPr>
                <w:i/>
                <w:iCs/>
                <w:sz w:val="22"/>
                <w:szCs w:val="22"/>
              </w:rPr>
              <w:t>17</w:t>
            </w:r>
          </w:p>
          <w:p w14:paraId="67BB1C5A" w14:textId="60C0CC8B" w:rsidR="00AF3539" w:rsidRPr="00645D5C" w:rsidRDefault="00AF3539" w:rsidP="00645D5C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19354F45" w14:textId="60D76F2E" w:rsidR="00645D5C" w:rsidRPr="00623079" w:rsidRDefault="00645D5C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Managed the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team of 5 members for BAU activities including troubleshoot and fix the server related issues and desktop issues from user end.</w:t>
            </w:r>
          </w:p>
          <w:p w14:paraId="5BC5917C" w14:textId="27B26F26" w:rsidR="00AF3539" w:rsidRPr="00623079" w:rsidRDefault="004249EE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Responsible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for configuring new </w:t>
            </w:r>
            <w:r w:rsidR="000C71DF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IT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infrastructure and installing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Hyper-V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server, migrates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Hyper-V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to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</w:t>
            </w:r>
            <w:r w:rsidR="00AF353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zure cloud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456B23AE" w14:textId="3E0EF627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Email security (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SonicWALL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- es3300) – configuration and</w:t>
            </w:r>
          </w:p>
          <w:p w14:paraId="4C35E666" w14:textId="7BC344D7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Troubleshoots mail related issues like junk summary, spoofing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m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ails, allows valid domain mail to protect from ransomware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v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irus and migration done by me from old appliance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ES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300 to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S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3300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6432C407" w14:textId="05388C06" w:rsidR="00AF3539" w:rsidRPr="00623079" w:rsidRDefault="00AF3539" w:rsidP="00D0067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Handles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FortiGate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firewall (92d) configuration and apply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p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olices,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NAT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policies, web content filter and site-to-site 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VPN c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onfiguration, bandwidth shaping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101D3996" w14:textId="73E9F254" w:rsidR="00D00674" w:rsidRPr="00623079" w:rsidRDefault="00AF3539" w:rsidP="005A31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Disabling the ad users not logging from more than 90 days,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w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orked on ad user migrations, performing quarterly patching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 f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or all setups</w:t>
            </w:r>
            <w:r w:rsidR="00D00674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41242299" w14:textId="36BD7509" w:rsidR="00DB6294" w:rsidRPr="00D00674" w:rsidRDefault="00DB6294" w:rsidP="00DB6294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</w:tc>
      </w:tr>
      <w:tr w:rsidR="005A31A9" w:rsidRPr="00320ECB" w14:paraId="2F83344E" w14:textId="77777777" w:rsidTr="003D730B">
        <w:trPr>
          <w:trHeight w:val="1833"/>
          <w:jc w:val="center"/>
        </w:trPr>
        <w:tc>
          <w:tcPr>
            <w:tcW w:w="4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1DC8E28" w14:textId="77777777" w:rsidR="005A31A9" w:rsidRPr="00173B36" w:rsidRDefault="005A31A9" w:rsidP="005A31A9">
            <w:pPr>
              <w:pStyle w:val="Heading1"/>
            </w:pPr>
            <w:r>
              <w:t>Projects</w:t>
            </w:r>
          </w:p>
          <w:p w14:paraId="45466022" w14:textId="77777777" w:rsidR="005A31A9" w:rsidRPr="00173B36" w:rsidRDefault="005A31A9" w:rsidP="005A31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2DCC2" wp14:editId="153BC13E">
                      <wp:extent cx="521970" cy="635"/>
                      <wp:effectExtent l="0" t="0" r="11430" b="18415"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62F3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82F9AED" w14:textId="312680A9" w:rsidR="005A31A9" w:rsidRDefault="005A31A9" w:rsidP="005A31A9">
            <w:pPr>
              <w:pStyle w:val="Heading2"/>
            </w:pPr>
            <w:r>
              <w:t>https://gokulraj.netlify.app/#/projects</w:t>
            </w:r>
          </w:p>
        </w:tc>
        <w:tc>
          <w:tcPr>
            <w:tcW w:w="7404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5741C6" w14:textId="77777777" w:rsidR="005A31A9" w:rsidRPr="00173B36" w:rsidRDefault="005A31A9"/>
        </w:tc>
      </w:tr>
      <w:tr w:rsidR="00AF3539" w:rsidRPr="00320ECB" w14:paraId="5E0AB514" w14:textId="77777777" w:rsidTr="003D730B">
        <w:trPr>
          <w:trHeight w:val="1833"/>
          <w:jc w:val="center"/>
        </w:trPr>
        <w:tc>
          <w:tcPr>
            <w:tcW w:w="4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4C35910" w14:textId="6089F1C7" w:rsidR="00AE6378" w:rsidRPr="00173B36" w:rsidRDefault="005A31A9">
            <w:pPr>
              <w:pStyle w:val="Heading1"/>
            </w:pPr>
            <w:r>
              <w:t>Awards</w:t>
            </w:r>
          </w:p>
          <w:p w14:paraId="053CA9A3" w14:textId="04E2F882" w:rsidR="00AE6378" w:rsidRPr="00173B36" w:rsidRDefault="006A1D7D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4864C7" wp14:editId="0B09753A">
                      <wp:extent cx="521970" cy="635"/>
                      <wp:effectExtent l="0" t="0" r="11430" b="18415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197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11585C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" strokecolor="#718eb5 [3206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02DFE3C" w14:textId="77777777" w:rsidR="00AE6378" w:rsidRDefault="005A31A9" w:rsidP="003D730B">
            <w:pPr>
              <w:pStyle w:val="Heading2"/>
            </w:pPr>
            <w:r>
              <w:t>Pat on back Award</w:t>
            </w:r>
          </w:p>
          <w:p w14:paraId="27E1BD88" w14:textId="5A4982EB" w:rsidR="005A31A9" w:rsidRPr="005A31A9" w:rsidRDefault="005A31A9" w:rsidP="005A31A9">
            <w:r>
              <w:rPr>
                <w:rFonts w:ascii="Montserrat-Regular" w:hAnsi="Montserrat-Regular" w:cs="Montserrat-Regular"/>
                <w:i/>
                <w:iCs/>
                <w:color w:val="212529"/>
                <w:sz w:val="21"/>
                <w:szCs w:val="21"/>
                <w:lang w:val="en-IN"/>
              </w:rPr>
              <w:t>TechMahindra 2020</w:t>
            </w:r>
          </w:p>
        </w:tc>
        <w:tc>
          <w:tcPr>
            <w:tcW w:w="7404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A30D291" w14:textId="77777777" w:rsidR="00AE6378" w:rsidRPr="00173B36" w:rsidRDefault="00AE6378"/>
        </w:tc>
      </w:tr>
    </w:tbl>
    <w:p w14:paraId="5BD1A724" w14:textId="77777777" w:rsidR="00AE6378" w:rsidRDefault="00AE6378" w:rsidP="00AE6378">
      <w:pPr>
        <w:spacing w:before="0" w:after="0"/>
      </w:pPr>
    </w:p>
    <w:p w14:paraId="1505F8FB" w14:textId="77777777" w:rsidR="00AE6378" w:rsidRDefault="00AE6378" w:rsidP="00AE6378">
      <w:pPr>
        <w:spacing w:before="0" w:after="0"/>
      </w:pPr>
    </w:p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665"/>
        <w:gridCol w:w="7977"/>
      </w:tblGrid>
      <w:tr w:rsidR="00DB6294" w:rsidRPr="00320ECB" w14:paraId="1FF63B29" w14:textId="77777777" w:rsidTr="00E0147F">
        <w:trPr>
          <w:trHeight w:val="1932"/>
          <w:jc w:val="center"/>
        </w:trPr>
        <w:tc>
          <w:tcPr>
            <w:tcW w:w="36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49DEC88" w14:textId="15E9D903" w:rsidR="00DB6294" w:rsidRPr="00173B36" w:rsidRDefault="00DB6294" w:rsidP="00DB6294">
            <w:pPr>
              <w:pStyle w:val="Heading1"/>
            </w:pPr>
          </w:p>
        </w:tc>
        <w:tc>
          <w:tcPr>
            <w:tcW w:w="79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8098D9D" w14:textId="77777777" w:rsidR="008B5343" w:rsidRDefault="008B5343" w:rsidP="008B5343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E0147F">
              <w:rPr>
                <w:rFonts w:eastAsiaTheme="majorEastAsia" w:cstheme="majorBidi"/>
                <w:b/>
                <w:bCs/>
                <w:color w:val="465870" w:themeColor="accent1" w:themeShade="BF"/>
                <w:sz w:val="28"/>
                <w:szCs w:val="26"/>
              </w:rPr>
              <w:t xml:space="preserve">Data Executive and promoted as Asst. </w:t>
            </w:r>
            <w:r w:rsidRPr="00E0147F">
              <w:rPr>
                <w:rFonts w:cstheme="majorBidi"/>
                <w:b/>
                <w:bCs/>
                <w:color w:val="465870" w:themeColor="accent1" w:themeShade="BF"/>
                <w:sz w:val="28"/>
                <w:szCs w:val="26"/>
              </w:rPr>
              <w:t>Manager</w:t>
            </w:r>
            <w:r>
              <w:t xml:space="preserve"> </w:t>
            </w:r>
          </w:p>
          <w:p w14:paraId="08EE40B7" w14:textId="1D238580" w:rsidR="008B5343" w:rsidRPr="00D00674" w:rsidRDefault="008B5343" w:rsidP="001550F1">
            <w:pPr>
              <w:autoSpaceDE w:val="0"/>
              <w:autoSpaceDN w:val="0"/>
              <w:adjustRightInd w:val="0"/>
              <w:spacing w:before="0" w:after="0" w:line="240" w:lineRule="auto"/>
              <w:rPr>
                <w:i/>
                <w:iCs/>
                <w:sz w:val="22"/>
                <w:szCs w:val="22"/>
              </w:rPr>
            </w:pPr>
            <w:r w:rsidRPr="00D00674">
              <w:rPr>
                <w:rFonts w:cstheme="majorBidi"/>
                <w:color w:val="465870" w:themeColor="accent1" w:themeShade="BF"/>
                <w:sz w:val="28"/>
                <w:szCs w:val="26"/>
              </w:rPr>
              <w:t xml:space="preserve">Eagle Press Pvt. </w:t>
            </w:r>
            <w:r w:rsidRPr="00D00674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Ltd, India</w:t>
            </w:r>
            <w:r w:rsidR="001550F1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 xml:space="preserve">                                   </w:t>
            </w:r>
            <w:r>
              <w:rPr>
                <w:i/>
                <w:iCs/>
                <w:sz w:val="22"/>
                <w:szCs w:val="22"/>
              </w:rPr>
              <w:t>Jan</w:t>
            </w:r>
            <w:r w:rsidRPr="00D00674">
              <w:rPr>
                <w:i/>
                <w:iCs/>
                <w:sz w:val="22"/>
                <w:szCs w:val="22"/>
              </w:rPr>
              <w:t xml:space="preserve"> 201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D00674">
              <w:rPr>
                <w:i/>
                <w:iCs/>
                <w:sz w:val="22"/>
                <w:szCs w:val="22"/>
              </w:rPr>
              <w:t xml:space="preserve"> – </w:t>
            </w:r>
            <w:r>
              <w:rPr>
                <w:i/>
                <w:iCs/>
                <w:sz w:val="22"/>
                <w:szCs w:val="22"/>
              </w:rPr>
              <w:t>Aug</w:t>
            </w:r>
            <w:r w:rsidRPr="00D00674">
              <w:rPr>
                <w:i/>
                <w:iCs/>
                <w:sz w:val="22"/>
                <w:szCs w:val="22"/>
              </w:rPr>
              <w:t xml:space="preserve"> 201</w:t>
            </w:r>
            <w:r>
              <w:rPr>
                <w:i/>
                <w:iCs/>
                <w:sz w:val="22"/>
                <w:szCs w:val="22"/>
              </w:rPr>
              <w:t>6</w:t>
            </w:r>
          </w:p>
          <w:p w14:paraId="37356008" w14:textId="4FC85185" w:rsidR="008B5343" w:rsidRPr="001550F1" w:rsidRDefault="008B5343" w:rsidP="001550F1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09194EA7" w14:textId="5AEF7DB5" w:rsidR="001550F1" w:rsidRPr="00623079" w:rsidRDefault="001550F1" w:rsidP="008B534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Implemented the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server of Apache tomcat applications with 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>M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y SQL server.</w:t>
            </w:r>
          </w:p>
          <w:p w14:paraId="15B1EB8D" w14:textId="77777777" w:rsidR="008B5343" w:rsidRPr="00623079" w:rsidRDefault="008B5343" w:rsidP="008B534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Training employees &amp; team members for awareness of IT infrastructure, maintaining isms security policies giving instructions involving maintenance of backups &amp; antivirus monitoring the health of the servers.</w:t>
            </w:r>
          </w:p>
          <w:p w14:paraId="65A62F20" w14:textId="20EB6AFD" w:rsidR="008B5343" w:rsidRPr="00623079" w:rsidRDefault="008B5343" w:rsidP="008B534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Developing and updating systems and documents based on ISMS: 2001:27001 standards</w:t>
            </w:r>
            <w:r w:rsid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336AD397" w14:textId="77777777" w:rsidR="008B5343" w:rsidRPr="00623079" w:rsidRDefault="008B5343" w:rsidP="008B534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Daily monitoring the domain controllers, file servers, anti-virus server (trend micro-10.0), WSUS and backup administration.</w:t>
            </w:r>
          </w:p>
          <w:p w14:paraId="24441017" w14:textId="77777777" w:rsidR="008B5343" w:rsidRPr="00623079" w:rsidRDefault="008B5343" w:rsidP="008B534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Work involves maintenance of approx. 100 servers and 350 hosts, &amp; troubleshooting windows XP, 2003 servers.</w:t>
            </w:r>
          </w:p>
          <w:p w14:paraId="28FDB259" w14:textId="5B4C9C1A" w:rsidR="008B5343" w:rsidRDefault="006A1D7D" w:rsidP="009E0EC2">
            <w:pPr>
              <w:pStyle w:val="Heading2"/>
              <w:contextualSpacing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03E357" wp14:editId="0C9C17E0">
                      <wp:extent cx="3968750" cy="635"/>
                      <wp:effectExtent l="0" t="0" r="12700" b="18415"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68750" cy="635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F42F65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" strokecolor="#718eb5 [3206]" strokeweight=".28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2AA200B" w14:textId="40C38CCF" w:rsidR="009E0EC2" w:rsidRDefault="00DB6294" w:rsidP="009E0EC2">
            <w:pPr>
              <w:pStyle w:val="Heading2"/>
              <w:contextualSpacing/>
            </w:pPr>
            <w:r>
              <w:rPr>
                <w:b/>
                <w:bCs/>
              </w:rPr>
              <w:t>Software Developer</w:t>
            </w:r>
          </w:p>
          <w:p w14:paraId="7F47DE57" w14:textId="4300F3DE" w:rsidR="00DB6294" w:rsidRPr="00D00674" w:rsidRDefault="00DB6294" w:rsidP="008A2CFB">
            <w:pPr>
              <w:pStyle w:val="Heading2"/>
              <w:contextualSpacing/>
              <w:rPr>
                <w:i/>
                <w:iCs/>
                <w:sz w:val="22"/>
                <w:szCs w:val="22"/>
              </w:rPr>
            </w:pPr>
            <w:r>
              <w:t>Baystate Infotech, India</w:t>
            </w:r>
            <w:r w:rsidR="008A2CFB">
              <w:t xml:space="preserve">                                      </w:t>
            </w:r>
            <w:r>
              <w:rPr>
                <w:i/>
                <w:iCs/>
                <w:sz w:val="22"/>
                <w:szCs w:val="22"/>
              </w:rPr>
              <w:t>Jun</w:t>
            </w:r>
            <w:r w:rsidRPr="00D00674">
              <w:rPr>
                <w:i/>
                <w:iCs/>
                <w:sz w:val="22"/>
                <w:szCs w:val="22"/>
              </w:rPr>
              <w:t xml:space="preserve"> 201</w:t>
            </w:r>
            <w:r>
              <w:rPr>
                <w:i/>
                <w:iCs/>
                <w:sz w:val="22"/>
                <w:szCs w:val="22"/>
              </w:rPr>
              <w:t>0</w:t>
            </w:r>
            <w:r w:rsidRPr="00D00674">
              <w:rPr>
                <w:i/>
                <w:iCs/>
                <w:sz w:val="22"/>
                <w:szCs w:val="22"/>
              </w:rPr>
              <w:t xml:space="preserve"> – Nov 201</w:t>
            </w:r>
            <w:r>
              <w:rPr>
                <w:i/>
                <w:iCs/>
                <w:sz w:val="22"/>
                <w:szCs w:val="22"/>
              </w:rPr>
              <w:t>1</w:t>
            </w:r>
          </w:p>
          <w:p w14:paraId="697ACDB7" w14:textId="6F4C3C5F" w:rsidR="00DB6294" w:rsidRPr="008A2CFB" w:rsidRDefault="00DB6294" w:rsidP="008A2CFB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 w:line="240" w:lineRule="auto"/>
              <w:ind w:left="72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  <w:p w14:paraId="04B5B5D7" w14:textId="6ADC4FB9" w:rsidR="008A2CFB" w:rsidRPr="00623079" w:rsidRDefault="008A2CFB" w:rsidP="007F240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 xml:space="preserve">Translate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application storyboards and use cases into functional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applications</w:t>
            </w:r>
            <w:r w:rsid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2732E563" w14:textId="6FC28F8C" w:rsidR="00DB6294" w:rsidRPr="00623079" w:rsidRDefault="007F2404" w:rsidP="007F240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Design, build, and maintain efficient, reusable, and reliable code</w:t>
            </w:r>
          </w:p>
          <w:p w14:paraId="3FD46EB7" w14:textId="3BD0DA30" w:rsidR="00DB6294" w:rsidRPr="00623079" w:rsidRDefault="007F2404" w:rsidP="007F240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Integrate data storage solutions may include databases, key-value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stores, blob stores, etc.</w:t>
            </w:r>
          </w:p>
          <w:p w14:paraId="7627DE17" w14:textId="0C927D44" w:rsidR="00DB6294" w:rsidRPr="00623079" w:rsidRDefault="007F2404" w:rsidP="007F240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Ensure the best possible performance, quality, and responsiveness of applications</w:t>
            </w:r>
            <w:r w:rsid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</w:p>
          <w:p w14:paraId="58BC9645" w14:textId="4D5337DA" w:rsidR="00DB6294" w:rsidRPr="00623079" w:rsidRDefault="007F2404" w:rsidP="007F240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sz w:val="22"/>
                <w:szCs w:val="22"/>
              </w:rPr>
            </w:pP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Identify bottlenecks and bugs, and devise solutions to mitigate</w:t>
            </w:r>
            <w:r w:rsidRPr="00623079">
              <w:rPr>
                <w:rFonts w:ascii="Montserrat-Regular" w:hAnsi="Montserrat-Regular" w:cs="Montserrat-Regular"/>
                <w:color w:val="212529"/>
                <w:sz w:val="22"/>
                <w:szCs w:val="22"/>
                <w:lang w:val="en-IN"/>
              </w:rPr>
              <w:t xml:space="preserve"> </w:t>
            </w:r>
            <w:r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and address these issues</w:t>
            </w:r>
            <w:r w:rsidR="00623079" w:rsidRPr="00623079">
              <w:rPr>
                <w:rFonts w:ascii="Montserrat-Regular" w:hAnsi="Montserrat-Regular" w:cs="Montserrat-Regular"/>
                <w:caps w:val="0"/>
                <w:color w:val="212529"/>
                <w:sz w:val="22"/>
                <w:szCs w:val="22"/>
                <w:lang w:val="en-IN"/>
              </w:rPr>
              <w:t>.</w:t>
            </w:r>
          </w:p>
          <w:p w14:paraId="5C861C3D" w14:textId="2163FB5C" w:rsidR="00DB6294" w:rsidRPr="00D00674" w:rsidRDefault="00DB6294" w:rsidP="00DB6294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ascii="Montserrat-Regular" w:hAnsi="Montserrat-Regular" w:cs="Montserrat-Regular"/>
                <w:color w:val="212529"/>
                <w:sz w:val="21"/>
                <w:szCs w:val="21"/>
                <w:lang w:val="en-IN"/>
              </w:rPr>
            </w:pPr>
          </w:p>
        </w:tc>
      </w:tr>
    </w:tbl>
    <w:p w14:paraId="67C9D968" w14:textId="77777777" w:rsidR="00AE6378" w:rsidRDefault="00AE6378" w:rsidP="00AE6378">
      <w:pPr>
        <w:spacing w:before="0" w:after="0"/>
      </w:pPr>
    </w:p>
    <w:p w14:paraId="45A65DF2" w14:textId="77777777" w:rsidR="00AE6378" w:rsidRDefault="00AE6378" w:rsidP="00AE6378">
      <w:pPr>
        <w:spacing w:before="0" w:after="0"/>
      </w:pPr>
    </w:p>
    <w:p w14:paraId="1A6EEDB9" w14:textId="77777777" w:rsidR="00AE6378" w:rsidRPr="00173B36" w:rsidRDefault="00AE6378" w:rsidP="00AE6378">
      <w:pPr>
        <w:spacing w:before="0" w:after="0"/>
      </w:pPr>
    </w:p>
    <w:p w14:paraId="55832A45" w14:textId="23F97322" w:rsidR="0020578F" w:rsidRDefault="0020578F" w:rsidP="00262B06">
      <w:pPr>
        <w:spacing w:before="0" w:after="0"/>
      </w:pPr>
    </w:p>
    <w:p w14:paraId="33C29F91" w14:textId="4C704AB4" w:rsidR="0020578F" w:rsidRDefault="0020578F" w:rsidP="00262B06">
      <w:pPr>
        <w:spacing w:before="0" w:after="0"/>
      </w:pPr>
    </w:p>
    <w:p w14:paraId="0AEEAABE" w14:textId="0118FC37" w:rsidR="0020578F" w:rsidRDefault="0020578F" w:rsidP="00262B06">
      <w:pPr>
        <w:spacing w:before="0" w:after="0"/>
      </w:pPr>
    </w:p>
    <w:p w14:paraId="36907E82" w14:textId="77777777" w:rsidR="0020578F" w:rsidRPr="00173B36" w:rsidRDefault="0020578F" w:rsidP="00262B06">
      <w:pPr>
        <w:spacing w:before="0" w:after="0"/>
      </w:pPr>
    </w:p>
    <w:sectPr w:rsidR="0020578F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F0FB" w14:textId="77777777" w:rsidR="002C1248" w:rsidRDefault="002C1248" w:rsidP="00BA3E51">
      <w:pPr>
        <w:spacing w:line="240" w:lineRule="auto"/>
      </w:pPr>
      <w:r>
        <w:separator/>
      </w:r>
    </w:p>
  </w:endnote>
  <w:endnote w:type="continuationSeparator" w:id="0">
    <w:p w14:paraId="4559BD08" w14:textId="77777777" w:rsidR="002C1248" w:rsidRDefault="002C124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5540" w14:textId="77777777" w:rsidR="002C1248" w:rsidRDefault="002C1248" w:rsidP="00BA3E51">
      <w:pPr>
        <w:spacing w:line="240" w:lineRule="auto"/>
      </w:pPr>
      <w:r>
        <w:separator/>
      </w:r>
    </w:p>
  </w:footnote>
  <w:footnote w:type="continuationSeparator" w:id="0">
    <w:p w14:paraId="5277B922" w14:textId="77777777" w:rsidR="002C1248" w:rsidRDefault="002C124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8pt;height:26.4pt;visibility:visible" o:bullet="t">
        <v:imagedata r:id="rId1" o:title=""/>
      </v:shape>
    </w:pict>
  </w:numPicBullet>
  <w:abstractNum w:abstractNumId="0" w15:restartNumberingAfterBreak="0">
    <w:nsid w:val="031321E7"/>
    <w:multiLevelType w:val="hybridMultilevel"/>
    <w:tmpl w:val="8ECCA9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40AE"/>
    <w:multiLevelType w:val="hybridMultilevel"/>
    <w:tmpl w:val="3CDC4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45D77"/>
    <w:multiLevelType w:val="hybridMultilevel"/>
    <w:tmpl w:val="D078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1372"/>
    <w:multiLevelType w:val="hybridMultilevel"/>
    <w:tmpl w:val="21D6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C3870"/>
    <w:multiLevelType w:val="hybridMultilevel"/>
    <w:tmpl w:val="9C561CC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E83CC9"/>
    <w:multiLevelType w:val="hybridMultilevel"/>
    <w:tmpl w:val="7124DD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C35858"/>
    <w:multiLevelType w:val="hybridMultilevel"/>
    <w:tmpl w:val="DDD48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35EE"/>
    <w:multiLevelType w:val="hybridMultilevel"/>
    <w:tmpl w:val="48985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0C4683"/>
    <w:multiLevelType w:val="hybridMultilevel"/>
    <w:tmpl w:val="2E8291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C1CAE"/>
    <w:multiLevelType w:val="hybridMultilevel"/>
    <w:tmpl w:val="05608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377289">
    <w:abstractNumId w:val="10"/>
  </w:num>
  <w:num w:numId="2" w16cid:durableId="306588631">
    <w:abstractNumId w:val="2"/>
  </w:num>
  <w:num w:numId="3" w16cid:durableId="890337491">
    <w:abstractNumId w:val="3"/>
  </w:num>
  <w:num w:numId="4" w16cid:durableId="1513183778">
    <w:abstractNumId w:val="8"/>
  </w:num>
  <w:num w:numId="5" w16cid:durableId="801846002">
    <w:abstractNumId w:val="4"/>
  </w:num>
  <w:num w:numId="6" w16cid:durableId="1299871125">
    <w:abstractNumId w:val="5"/>
  </w:num>
  <w:num w:numId="7" w16cid:durableId="1507789287">
    <w:abstractNumId w:val="0"/>
  </w:num>
  <w:num w:numId="8" w16cid:durableId="754325720">
    <w:abstractNumId w:val="7"/>
  </w:num>
  <w:num w:numId="9" w16cid:durableId="400374350">
    <w:abstractNumId w:val="1"/>
  </w:num>
  <w:num w:numId="10" w16cid:durableId="889534609">
    <w:abstractNumId w:val="9"/>
  </w:num>
  <w:num w:numId="11" w16cid:durableId="2121367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1"/>
    <w:rsid w:val="00022F85"/>
    <w:rsid w:val="00041F8A"/>
    <w:rsid w:val="00045F2E"/>
    <w:rsid w:val="000470C0"/>
    <w:rsid w:val="00055BBC"/>
    <w:rsid w:val="00057D83"/>
    <w:rsid w:val="00073BF3"/>
    <w:rsid w:val="00077FEB"/>
    <w:rsid w:val="00081B51"/>
    <w:rsid w:val="00084C4E"/>
    <w:rsid w:val="000A6E00"/>
    <w:rsid w:val="000C71DF"/>
    <w:rsid w:val="000C7293"/>
    <w:rsid w:val="000D3891"/>
    <w:rsid w:val="000E5E91"/>
    <w:rsid w:val="000F3FE2"/>
    <w:rsid w:val="00140582"/>
    <w:rsid w:val="00144334"/>
    <w:rsid w:val="001550F1"/>
    <w:rsid w:val="00157DB0"/>
    <w:rsid w:val="00173B36"/>
    <w:rsid w:val="00177BCB"/>
    <w:rsid w:val="001E5794"/>
    <w:rsid w:val="001F6D5E"/>
    <w:rsid w:val="0020578F"/>
    <w:rsid w:val="00217454"/>
    <w:rsid w:val="002251C8"/>
    <w:rsid w:val="00225F53"/>
    <w:rsid w:val="0023600D"/>
    <w:rsid w:val="00240CB9"/>
    <w:rsid w:val="00241482"/>
    <w:rsid w:val="00261E7B"/>
    <w:rsid w:val="00262B06"/>
    <w:rsid w:val="00282A56"/>
    <w:rsid w:val="00293BB8"/>
    <w:rsid w:val="002954B8"/>
    <w:rsid w:val="002A4A92"/>
    <w:rsid w:val="002B0852"/>
    <w:rsid w:val="002B7943"/>
    <w:rsid w:val="002C0662"/>
    <w:rsid w:val="002C1248"/>
    <w:rsid w:val="002D5478"/>
    <w:rsid w:val="002D745A"/>
    <w:rsid w:val="002F5FE2"/>
    <w:rsid w:val="00320ECB"/>
    <w:rsid w:val="003277B3"/>
    <w:rsid w:val="00340555"/>
    <w:rsid w:val="00344FC0"/>
    <w:rsid w:val="00377A0D"/>
    <w:rsid w:val="00382737"/>
    <w:rsid w:val="003B5DEE"/>
    <w:rsid w:val="003D730B"/>
    <w:rsid w:val="003E02DA"/>
    <w:rsid w:val="003E1692"/>
    <w:rsid w:val="003E7783"/>
    <w:rsid w:val="004249EE"/>
    <w:rsid w:val="00442A0E"/>
    <w:rsid w:val="00443C70"/>
    <w:rsid w:val="00452EDA"/>
    <w:rsid w:val="004A4C74"/>
    <w:rsid w:val="004E5226"/>
    <w:rsid w:val="004E6AB2"/>
    <w:rsid w:val="004E70E8"/>
    <w:rsid w:val="00502094"/>
    <w:rsid w:val="0050447A"/>
    <w:rsid w:val="0051055C"/>
    <w:rsid w:val="00535F87"/>
    <w:rsid w:val="005361EE"/>
    <w:rsid w:val="00554F31"/>
    <w:rsid w:val="00564622"/>
    <w:rsid w:val="0058332C"/>
    <w:rsid w:val="005A31A9"/>
    <w:rsid w:val="005A3E0B"/>
    <w:rsid w:val="005A7B16"/>
    <w:rsid w:val="005B3227"/>
    <w:rsid w:val="00623079"/>
    <w:rsid w:val="00645D5C"/>
    <w:rsid w:val="0067056E"/>
    <w:rsid w:val="0068094B"/>
    <w:rsid w:val="00686284"/>
    <w:rsid w:val="006917DB"/>
    <w:rsid w:val="006A1D7D"/>
    <w:rsid w:val="006F1FC8"/>
    <w:rsid w:val="0073402D"/>
    <w:rsid w:val="00792D43"/>
    <w:rsid w:val="007B30FE"/>
    <w:rsid w:val="007B7A61"/>
    <w:rsid w:val="007D7AD8"/>
    <w:rsid w:val="007E1FA8"/>
    <w:rsid w:val="007E6083"/>
    <w:rsid w:val="007F2404"/>
    <w:rsid w:val="00835EC6"/>
    <w:rsid w:val="00855181"/>
    <w:rsid w:val="00881402"/>
    <w:rsid w:val="00882F23"/>
    <w:rsid w:val="0089047A"/>
    <w:rsid w:val="008A1020"/>
    <w:rsid w:val="008A1250"/>
    <w:rsid w:val="008A1FCF"/>
    <w:rsid w:val="008A2CFB"/>
    <w:rsid w:val="008B1112"/>
    <w:rsid w:val="008B5343"/>
    <w:rsid w:val="008C78F5"/>
    <w:rsid w:val="008D0040"/>
    <w:rsid w:val="008F4FD9"/>
    <w:rsid w:val="00914419"/>
    <w:rsid w:val="00962E61"/>
    <w:rsid w:val="00986331"/>
    <w:rsid w:val="009A6667"/>
    <w:rsid w:val="009B3DBE"/>
    <w:rsid w:val="009C7105"/>
    <w:rsid w:val="009E0EC2"/>
    <w:rsid w:val="009F0C42"/>
    <w:rsid w:val="00A122BB"/>
    <w:rsid w:val="00A37F9E"/>
    <w:rsid w:val="00AB7FE5"/>
    <w:rsid w:val="00AC1E5A"/>
    <w:rsid w:val="00AD75B8"/>
    <w:rsid w:val="00AE6378"/>
    <w:rsid w:val="00AF3539"/>
    <w:rsid w:val="00B12D4F"/>
    <w:rsid w:val="00B14E21"/>
    <w:rsid w:val="00B54AD3"/>
    <w:rsid w:val="00B62B99"/>
    <w:rsid w:val="00B643D0"/>
    <w:rsid w:val="00B71E93"/>
    <w:rsid w:val="00B74739"/>
    <w:rsid w:val="00B87E22"/>
    <w:rsid w:val="00BA3E51"/>
    <w:rsid w:val="00BB3142"/>
    <w:rsid w:val="00BD6049"/>
    <w:rsid w:val="00BE6B63"/>
    <w:rsid w:val="00C155FC"/>
    <w:rsid w:val="00C305BA"/>
    <w:rsid w:val="00C532FC"/>
    <w:rsid w:val="00C75D84"/>
    <w:rsid w:val="00C857CB"/>
    <w:rsid w:val="00CA5CD9"/>
    <w:rsid w:val="00CC5ED4"/>
    <w:rsid w:val="00CF53AF"/>
    <w:rsid w:val="00D00674"/>
    <w:rsid w:val="00D04093"/>
    <w:rsid w:val="00D0794D"/>
    <w:rsid w:val="00D140DF"/>
    <w:rsid w:val="00D434F9"/>
    <w:rsid w:val="00D666BB"/>
    <w:rsid w:val="00D720DF"/>
    <w:rsid w:val="00D77CEF"/>
    <w:rsid w:val="00D8158C"/>
    <w:rsid w:val="00D92ED4"/>
    <w:rsid w:val="00D94ABF"/>
    <w:rsid w:val="00DB6294"/>
    <w:rsid w:val="00E0147F"/>
    <w:rsid w:val="00E20245"/>
    <w:rsid w:val="00E26129"/>
    <w:rsid w:val="00E4379F"/>
    <w:rsid w:val="00E65596"/>
    <w:rsid w:val="00EA0042"/>
    <w:rsid w:val="00EB1D1B"/>
    <w:rsid w:val="00F36875"/>
    <w:rsid w:val="00F51C27"/>
    <w:rsid w:val="00F51E3E"/>
    <w:rsid w:val="00F53B71"/>
    <w:rsid w:val="00F716E1"/>
    <w:rsid w:val="00F908C3"/>
    <w:rsid w:val="00F91753"/>
    <w:rsid w:val="00FB1F01"/>
    <w:rsid w:val="00FE2094"/>
    <w:rsid w:val="00FF5D5C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B5AE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F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539"/>
    <w:rPr>
      <w:color w:val="4C4C4C" w:themeColor="background2" w:themeShade="BF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539"/>
    <w:rPr>
      <w:b/>
      <w:bCs/>
      <w:color w:val="4C4C4C" w:themeColor="background2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FE26728FB741F0BFE21B7C6AE7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89E9F-06F5-4B41-BF95-98DF4A0F1D3C}"/>
      </w:docPartPr>
      <w:docPartBody>
        <w:p w:rsidR="00272023" w:rsidRDefault="00AB2A9F">
          <w:pPr>
            <w:pStyle w:val="03FE26728FB741F0BFE21B7C6AE7BF77"/>
          </w:pPr>
          <w:r w:rsidRPr="00173B36">
            <w:t>CONTACT</w:t>
          </w:r>
        </w:p>
      </w:docPartBody>
    </w:docPart>
    <w:docPart>
      <w:docPartPr>
        <w:name w:val="7C9EC0FF130A44E89DFF540A100B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93A23-6D3B-4C8F-BBDD-7E84E5230A16}"/>
      </w:docPartPr>
      <w:docPartBody>
        <w:p w:rsidR="00272023" w:rsidRDefault="00AB2A9F">
          <w:pPr>
            <w:pStyle w:val="7C9EC0FF130A44E89DFF540A100BE5DC"/>
          </w:pPr>
          <w:r w:rsidRPr="00173B36">
            <w:t>PROFILE</w:t>
          </w:r>
        </w:p>
      </w:docPartBody>
    </w:docPart>
    <w:docPart>
      <w:docPartPr>
        <w:name w:val="A0FBCFF7B84E44EE80C7259C4FAFA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FFA4A-13AE-4CB2-A612-F7F146B47369}"/>
      </w:docPartPr>
      <w:docPartBody>
        <w:p w:rsidR="00272023" w:rsidRDefault="00AB2A9F">
          <w:pPr>
            <w:pStyle w:val="A0FBCFF7B84E44EE80C7259C4FAFADBF"/>
          </w:pPr>
          <w:r w:rsidRPr="00173B36">
            <w:t>SKILLS</w:t>
          </w:r>
        </w:p>
      </w:docPartBody>
    </w:docPart>
    <w:docPart>
      <w:docPartPr>
        <w:name w:val="E061CA0F60F743268764A7E33DE9C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CC5AF-D7A0-4C8C-AA05-60215DD2E1CC}"/>
      </w:docPartPr>
      <w:docPartBody>
        <w:p w:rsidR="00272023" w:rsidRDefault="00AB2A9F">
          <w:pPr>
            <w:pStyle w:val="E061CA0F60F743268764A7E33DE9C945"/>
          </w:pPr>
          <w:r w:rsidRPr="00173B36">
            <w:t>EXPERIENCE</w:t>
          </w:r>
        </w:p>
      </w:docPartBody>
    </w:docPart>
    <w:docPart>
      <w:docPartPr>
        <w:name w:val="17E4FEC23B0249B4906B17BD27D17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425F6-80CA-4C1C-B9A8-05220C5162A7}"/>
      </w:docPartPr>
      <w:docPartBody>
        <w:p w:rsidR="00000000" w:rsidRDefault="00685A44" w:rsidP="00685A44">
          <w:pPr>
            <w:pStyle w:val="17E4FEC23B0249B4906B17BD27D17826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9565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F"/>
    <w:rsid w:val="00272023"/>
    <w:rsid w:val="00685A44"/>
    <w:rsid w:val="00AB2A9F"/>
    <w:rsid w:val="00E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FE26728FB741F0BFE21B7C6AE7BF77">
    <w:name w:val="03FE26728FB741F0BFE21B7C6AE7BF77"/>
  </w:style>
  <w:style w:type="paragraph" w:customStyle="1" w:styleId="7C9EC0FF130A44E89DFF540A100BE5DC">
    <w:name w:val="7C9EC0FF130A44E89DFF540A100BE5DC"/>
  </w:style>
  <w:style w:type="paragraph" w:customStyle="1" w:styleId="A0FBCFF7B84E44EE80C7259C4FAFADBF">
    <w:name w:val="A0FBCFF7B84E44EE80C7259C4FAFADBF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E061CA0F60F743268764A7E33DE9C945">
    <w:name w:val="E061CA0F60F743268764A7E33DE9C945"/>
  </w:style>
  <w:style w:type="paragraph" w:customStyle="1" w:styleId="89298EEC17984FCA9A54B2C955A8DC8E">
    <w:name w:val="89298EEC17984FCA9A54B2C955A8DC8E"/>
  </w:style>
  <w:style w:type="paragraph" w:customStyle="1" w:styleId="682AEB98D786457D8FB5C712B22141B9">
    <w:name w:val="682AEB98D786457D8FB5C712B22141B9"/>
    <w:rsid w:val="00685A44"/>
  </w:style>
  <w:style w:type="paragraph" w:customStyle="1" w:styleId="446C98E2E5CF46D8B7A2FE63EEC5299B">
    <w:name w:val="446C98E2E5CF46D8B7A2FE63EEC5299B"/>
    <w:rsid w:val="00685A44"/>
  </w:style>
  <w:style w:type="paragraph" w:customStyle="1" w:styleId="1195A3A03BAA484D9BE08680ADFC5158">
    <w:name w:val="1195A3A03BAA484D9BE08680ADFC5158"/>
    <w:rsid w:val="00685A44"/>
  </w:style>
  <w:style w:type="paragraph" w:customStyle="1" w:styleId="17E4FEC23B0249B4906B17BD27D17826">
    <w:name w:val="17E4FEC23B0249B4906B17BD27D17826"/>
    <w:rsid w:val="00685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2022-11-06T13:34:00Z</dcterms:created>
  <dcterms:modified xsi:type="dcterms:W3CDTF">2022-11-06T16:36:00Z</dcterms:modified>
</cp:coreProperties>
</file>